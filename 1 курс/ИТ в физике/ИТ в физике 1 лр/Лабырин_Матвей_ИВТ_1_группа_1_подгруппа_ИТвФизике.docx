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E99" w:rsidRDefault="009E2912">
      <w:r>
        <w:rPr>
          <w:rFonts w:cs="Calibri"/>
        </w:rPr>
        <w:t>http://itinphysics123.blogspot.com/</w:t>
      </w:r>
      <w:bookmarkStart w:id="0" w:name="_GoBack"/>
      <w:bookmarkEnd w:id="0"/>
    </w:p>
    <w:sectPr w:rsidR="008A0E99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912" w:rsidRDefault="009E2912">
      <w:pPr>
        <w:spacing w:after="0" w:line="240" w:lineRule="auto"/>
      </w:pPr>
      <w:r>
        <w:separator/>
      </w:r>
    </w:p>
  </w:endnote>
  <w:endnote w:type="continuationSeparator" w:id="0">
    <w:p w:rsidR="009E2912" w:rsidRDefault="009E2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912" w:rsidRDefault="009E291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E2912" w:rsidRDefault="009E29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A0E99"/>
    <w:rsid w:val="008A0E99"/>
    <w:rsid w:val="009E2912"/>
    <w:rsid w:val="009F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E40434-FC40-486E-BDBF-1CC89B18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Лабырин</dc:creator>
  <dc:description/>
  <cp:lastModifiedBy>Matat</cp:lastModifiedBy>
  <cp:revision>2</cp:revision>
  <dcterms:created xsi:type="dcterms:W3CDTF">2018-10-05T18:24:00Z</dcterms:created>
  <dcterms:modified xsi:type="dcterms:W3CDTF">2018-10-05T18:24:00Z</dcterms:modified>
</cp:coreProperties>
</file>